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D5B581" w14:textId="77777777" w:rsidR="00075E2D" w:rsidRPr="00D86E7D" w:rsidRDefault="00DD0A6F" w:rsidP="00EF4E6E">
      <w:pPr>
        <w:pStyle w:val="Heading1"/>
        <w:spacing w:before="0" w:after="0"/>
        <w:jc w:val="center"/>
        <w:rPr>
          <w:b/>
          <w:sz w:val="28"/>
          <w:szCs w:val="28"/>
        </w:rPr>
      </w:pPr>
      <w:r w:rsidRPr="00D86E7D">
        <w:rPr>
          <w:b/>
          <w:sz w:val="28"/>
          <w:szCs w:val="28"/>
        </w:rPr>
        <w:t>Summary</w:t>
      </w:r>
    </w:p>
    <w:sdt>
      <w:sdtPr>
        <w:rPr>
          <w:sz w:val="22"/>
        </w:rPr>
        <w:id w:val="9459735"/>
        <w:placeholder>
          <w:docPart w:val="43D5D9F42D8DEA4B910EF9B7EAD64E8D"/>
        </w:placeholder>
      </w:sdtPr>
      <w:sdtContent>
        <w:p w14:paraId="14A0C419" w14:textId="24A22C3A" w:rsidR="00C14487" w:rsidRPr="00D86E7D" w:rsidRDefault="00D115DD" w:rsidP="00EF4E6E">
          <w:pPr>
            <w:spacing w:line="240" w:lineRule="auto"/>
            <w:rPr>
              <w:rFonts w:ascii="Times" w:eastAsia="Times New Roman" w:hAnsi="Times" w:cs="Times New Roman"/>
              <w:sz w:val="22"/>
            </w:rPr>
          </w:pPr>
          <w:r>
            <w:rPr>
              <w:rFonts w:ascii="Helvetica" w:eastAsia="Times New Roman" w:hAnsi="Helvetica" w:cs="Times New Roman"/>
              <w:sz w:val="22"/>
              <w:shd w:val="clear" w:color="auto" w:fill="FFFFFF"/>
            </w:rPr>
            <w:t>Creative Full Stack Web D</w:t>
          </w:r>
          <w:r w:rsidR="00C14487" w:rsidRPr="00D86E7D">
            <w:rPr>
              <w:rFonts w:ascii="Helvetica" w:eastAsia="Times New Roman" w:hAnsi="Helvetica" w:cs="Times New Roman"/>
              <w:sz w:val="22"/>
              <w:shd w:val="clear" w:color="auto" w:fill="FFFFFF"/>
            </w:rPr>
            <w:t>eveloper dedicated to building, monetizing and optimizing the performance of user-centric, high-impact websites for nationwide. Leverage technical, analytical and problem-solving skills to create dynamic, high-speed websites, apps and platforms fueling competitive advantage and revenue growth.</w:t>
          </w:r>
        </w:p>
        <w:p w14:paraId="768FA954" w14:textId="77777777" w:rsidR="00EF4E6E" w:rsidRPr="00D86E7D" w:rsidRDefault="00EF4E6E" w:rsidP="00EF4E6E">
          <w:pPr>
            <w:pStyle w:val="Heading1"/>
            <w:spacing w:before="0" w:after="0"/>
            <w:rPr>
              <w:sz w:val="22"/>
              <w:szCs w:val="22"/>
            </w:rPr>
          </w:pPr>
        </w:p>
        <w:p w14:paraId="005FE8D7" w14:textId="77777777" w:rsidR="00DD0A6F" w:rsidRPr="00D86E7D" w:rsidRDefault="00DD0A6F" w:rsidP="00EF4E6E">
          <w:pPr>
            <w:pStyle w:val="Heading1"/>
            <w:spacing w:before="0" w:after="0"/>
            <w:jc w:val="center"/>
            <w:rPr>
              <w:b/>
              <w:sz w:val="28"/>
              <w:szCs w:val="28"/>
            </w:rPr>
          </w:pPr>
          <w:r w:rsidRPr="00D86E7D">
            <w:rPr>
              <w:b/>
              <w:sz w:val="28"/>
              <w:szCs w:val="28"/>
            </w:rPr>
            <w:t>Highlights</w:t>
          </w:r>
        </w:p>
        <w:p w14:paraId="7A74342D" w14:textId="77777777" w:rsidR="00D70331" w:rsidRPr="00D86E7D" w:rsidRDefault="00D70331" w:rsidP="00EF4E6E">
          <w:pPr>
            <w:pStyle w:val="BodyText"/>
            <w:numPr>
              <w:ilvl w:val="0"/>
              <w:numId w:val="13"/>
            </w:numPr>
            <w:spacing w:after="0" w:line="240" w:lineRule="auto"/>
            <w:ind w:firstLine="0"/>
            <w:rPr>
              <w:sz w:val="22"/>
            </w:rPr>
            <w:sectPr w:rsidR="00D70331" w:rsidRPr="00D86E7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sdt>
          <w:sdtPr>
            <w:rPr>
              <w:szCs w:val="20"/>
            </w:rPr>
            <w:id w:val="9459754"/>
            <w:placeholder>
              <w:docPart w:val="13009B159BA29C449DCABED1A5FD1A3C"/>
            </w:placeholder>
          </w:sdtPr>
          <w:sdtContent>
            <w:p w14:paraId="4F2D2572" w14:textId="0235F824" w:rsidR="00D115DD" w:rsidRDefault="00D115DD" w:rsidP="00EF4E6E">
              <w:pPr>
                <w:pStyle w:val="BodyText"/>
                <w:numPr>
                  <w:ilvl w:val="0"/>
                  <w:numId w:val="15"/>
                </w:numPr>
                <w:spacing w:after="0" w:line="240" w:lineRule="auto"/>
                <w:ind w:firstLine="0"/>
                <w:rPr>
                  <w:szCs w:val="20"/>
                </w:rPr>
              </w:pPr>
              <w:r>
                <w:rPr>
                  <w:szCs w:val="20"/>
                </w:rPr>
                <w:t xml:space="preserve">Software Engineer </w:t>
              </w:r>
            </w:p>
            <w:p w14:paraId="5702ABC4" w14:textId="12026DAB" w:rsidR="00D70331" w:rsidRPr="00D86E7D" w:rsidRDefault="00D115DD" w:rsidP="00EF4E6E">
              <w:pPr>
                <w:pStyle w:val="BodyText"/>
                <w:numPr>
                  <w:ilvl w:val="0"/>
                  <w:numId w:val="15"/>
                </w:numPr>
                <w:spacing w:after="0" w:line="240" w:lineRule="auto"/>
                <w:ind w:firstLine="0"/>
                <w:rPr>
                  <w:szCs w:val="20"/>
                </w:rPr>
              </w:pPr>
              <w:r>
                <w:rPr>
                  <w:szCs w:val="20"/>
                </w:rPr>
                <w:t xml:space="preserve">Full Stack Web Developer </w:t>
              </w:r>
            </w:p>
            <w:p w14:paraId="1C846B60" w14:textId="77777777" w:rsidR="00D70331" w:rsidRPr="00D86E7D" w:rsidRDefault="00D70331" w:rsidP="00EF4E6E">
              <w:pPr>
                <w:pStyle w:val="BodyText"/>
                <w:numPr>
                  <w:ilvl w:val="0"/>
                  <w:numId w:val="15"/>
                </w:numPr>
                <w:spacing w:after="0" w:line="240" w:lineRule="auto"/>
                <w:ind w:firstLine="0"/>
                <w:rPr>
                  <w:szCs w:val="20"/>
                </w:rPr>
              </w:pPr>
              <w:r w:rsidRPr="00D86E7D">
                <w:rPr>
                  <w:szCs w:val="20"/>
                </w:rPr>
                <w:t>Coding and Programming</w:t>
              </w:r>
            </w:p>
            <w:p w14:paraId="78E9844C" w14:textId="77777777" w:rsidR="00D70331" w:rsidRPr="00D86E7D" w:rsidRDefault="00D70331" w:rsidP="00EF4E6E">
              <w:pPr>
                <w:pStyle w:val="BodyText"/>
                <w:numPr>
                  <w:ilvl w:val="0"/>
                  <w:numId w:val="15"/>
                </w:numPr>
                <w:spacing w:after="0" w:line="240" w:lineRule="auto"/>
                <w:ind w:firstLine="0"/>
                <w:rPr>
                  <w:szCs w:val="20"/>
                </w:rPr>
              </w:pPr>
              <w:r w:rsidRPr="00D86E7D">
                <w:rPr>
                  <w:szCs w:val="20"/>
                </w:rPr>
                <w:t>Digital &amp; Ecommerce Strategy</w:t>
              </w:r>
            </w:p>
            <w:p w14:paraId="31856021" w14:textId="77777777" w:rsidR="00D70331" w:rsidRPr="00D86E7D" w:rsidRDefault="00D70331" w:rsidP="00EF4E6E">
              <w:pPr>
                <w:pStyle w:val="BodyText"/>
                <w:numPr>
                  <w:ilvl w:val="0"/>
                  <w:numId w:val="15"/>
                </w:numPr>
                <w:spacing w:after="0" w:line="240" w:lineRule="auto"/>
                <w:ind w:firstLine="0"/>
                <w:rPr>
                  <w:szCs w:val="20"/>
                </w:rPr>
              </w:pPr>
              <w:r w:rsidRPr="00D86E7D">
                <w:rPr>
                  <w:szCs w:val="20"/>
                </w:rPr>
                <w:t>Affiliate Marketing</w:t>
              </w:r>
            </w:p>
            <w:p w14:paraId="64C5AA07" w14:textId="77777777" w:rsidR="00DD0A6F" w:rsidRPr="00D86E7D" w:rsidRDefault="00832078" w:rsidP="00EF4E6E">
              <w:pPr>
                <w:pStyle w:val="BodyText"/>
                <w:numPr>
                  <w:ilvl w:val="0"/>
                  <w:numId w:val="15"/>
                </w:numPr>
                <w:spacing w:after="0" w:line="240" w:lineRule="auto"/>
                <w:ind w:firstLine="0"/>
                <w:rPr>
                  <w:szCs w:val="20"/>
                </w:rPr>
              </w:pPr>
              <w:r w:rsidRPr="00D86E7D">
                <w:rPr>
                  <w:szCs w:val="20"/>
                </w:rPr>
                <w:lastRenderedPageBreak/>
                <w:t>Creative Design</w:t>
              </w:r>
              <w:r w:rsidR="00DD0A6F" w:rsidRPr="00D86E7D">
                <w:rPr>
                  <w:szCs w:val="20"/>
                </w:rPr>
                <w:tab/>
              </w:r>
              <w:r w:rsidR="00DD0A6F" w:rsidRPr="00D86E7D">
                <w:rPr>
                  <w:szCs w:val="20"/>
                </w:rPr>
                <w:tab/>
              </w:r>
            </w:p>
            <w:p w14:paraId="0E18B8CB" w14:textId="77777777" w:rsidR="00DD0A6F" w:rsidRPr="00D86E7D" w:rsidRDefault="00DD0A6F" w:rsidP="00EF4E6E">
              <w:pPr>
                <w:pStyle w:val="BodyText"/>
                <w:numPr>
                  <w:ilvl w:val="0"/>
                  <w:numId w:val="15"/>
                </w:numPr>
                <w:spacing w:after="0" w:line="240" w:lineRule="auto"/>
                <w:ind w:firstLine="0"/>
                <w:rPr>
                  <w:szCs w:val="20"/>
                </w:rPr>
              </w:pPr>
              <w:r w:rsidRPr="00D86E7D">
                <w:rPr>
                  <w:szCs w:val="20"/>
                </w:rPr>
                <w:t>Search Engine Optimization</w:t>
              </w:r>
            </w:p>
            <w:p w14:paraId="65760CF3" w14:textId="77777777" w:rsidR="00DD0A6F" w:rsidRPr="00D86E7D" w:rsidRDefault="00DD0A6F" w:rsidP="00EF4E6E">
              <w:pPr>
                <w:pStyle w:val="BodyText"/>
                <w:numPr>
                  <w:ilvl w:val="0"/>
                  <w:numId w:val="15"/>
                </w:numPr>
                <w:spacing w:after="0" w:line="240" w:lineRule="auto"/>
                <w:ind w:firstLine="0"/>
                <w:rPr>
                  <w:szCs w:val="20"/>
                </w:rPr>
              </w:pPr>
              <w:r w:rsidRPr="00D86E7D">
                <w:rPr>
                  <w:szCs w:val="20"/>
                </w:rPr>
                <w:t>Project management</w:t>
              </w:r>
            </w:p>
            <w:p w14:paraId="7CDBB1DF" w14:textId="77777777" w:rsidR="00DD0A6F" w:rsidRPr="00D86E7D" w:rsidRDefault="00DD0A6F" w:rsidP="00EF4E6E">
              <w:pPr>
                <w:pStyle w:val="BodyText"/>
                <w:numPr>
                  <w:ilvl w:val="0"/>
                  <w:numId w:val="15"/>
                </w:numPr>
                <w:spacing w:after="0" w:line="240" w:lineRule="auto"/>
                <w:ind w:firstLine="0"/>
                <w:rPr>
                  <w:szCs w:val="20"/>
                </w:rPr>
              </w:pPr>
              <w:r w:rsidRPr="00D86E7D">
                <w:rPr>
                  <w:szCs w:val="20"/>
                </w:rPr>
                <w:t>Google Analytics</w:t>
              </w:r>
            </w:p>
            <w:p w14:paraId="1343B1EC" w14:textId="77777777" w:rsidR="00D70331" w:rsidRPr="00D86E7D" w:rsidRDefault="00DD0A6F" w:rsidP="00EF4E6E">
              <w:pPr>
                <w:pStyle w:val="BodyText"/>
                <w:numPr>
                  <w:ilvl w:val="0"/>
                  <w:numId w:val="15"/>
                </w:numPr>
                <w:spacing w:after="0" w:line="240" w:lineRule="auto"/>
                <w:ind w:firstLine="0"/>
                <w:rPr>
                  <w:szCs w:val="20"/>
                </w:rPr>
              </w:pPr>
              <w:r w:rsidRPr="00D86E7D">
                <w:rPr>
                  <w:szCs w:val="20"/>
                </w:rPr>
                <w:t>Usability Expertise</w:t>
              </w:r>
            </w:p>
            <w:p w14:paraId="49F1EC1D" w14:textId="77777777" w:rsidR="00D70331" w:rsidRPr="00D86E7D" w:rsidRDefault="00D70331" w:rsidP="00EF4E6E">
              <w:pPr>
                <w:pStyle w:val="BodyText"/>
                <w:numPr>
                  <w:ilvl w:val="0"/>
                  <w:numId w:val="15"/>
                </w:numPr>
                <w:spacing w:after="0" w:line="240" w:lineRule="auto"/>
                <w:ind w:firstLine="0"/>
                <w:rPr>
                  <w:szCs w:val="20"/>
                </w:rPr>
              </w:pPr>
              <w:r w:rsidRPr="00D86E7D">
                <w:rPr>
                  <w:szCs w:val="20"/>
                </w:rPr>
                <w:lastRenderedPageBreak/>
                <w:t>Excellent Communicator</w:t>
              </w:r>
            </w:p>
            <w:p w14:paraId="60FBE588" w14:textId="77777777" w:rsidR="00D86E7D" w:rsidRPr="00D86E7D" w:rsidRDefault="00D70331" w:rsidP="00EF4E6E">
              <w:pPr>
                <w:pStyle w:val="BodyText"/>
                <w:numPr>
                  <w:ilvl w:val="0"/>
                  <w:numId w:val="15"/>
                </w:numPr>
                <w:spacing w:after="0" w:line="240" w:lineRule="auto"/>
                <w:ind w:firstLine="0"/>
                <w:rPr>
                  <w:szCs w:val="20"/>
                </w:rPr>
              </w:pPr>
              <w:r w:rsidRPr="00D86E7D">
                <w:rPr>
                  <w:szCs w:val="20"/>
                </w:rPr>
                <w:t xml:space="preserve">Innovative </w:t>
              </w:r>
            </w:p>
            <w:p w14:paraId="3AA179CF" w14:textId="77777777" w:rsidR="00F339F8" w:rsidRDefault="00D86E7D" w:rsidP="00EF4E6E">
              <w:pPr>
                <w:pStyle w:val="BodyText"/>
                <w:numPr>
                  <w:ilvl w:val="0"/>
                  <w:numId w:val="15"/>
                </w:numPr>
                <w:spacing w:after="0" w:line="240" w:lineRule="auto"/>
                <w:ind w:firstLine="0"/>
                <w:rPr>
                  <w:szCs w:val="20"/>
                </w:rPr>
              </w:pPr>
              <w:r w:rsidRPr="00D86E7D">
                <w:rPr>
                  <w:szCs w:val="20"/>
                </w:rPr>
                <w:t>Strong management skills</w:t>
              </w:r>
            </w:p>
            <w:p w14:paraId="5FCAC726" w14:textId="77777777" w:rsidR="00D70331" w:rsidRPr="00D86E7D" w:rsidRDefault="00F339F8" w:rsidP="00EF4E6E">
              <w:pPr>
                <w:pStyle w:val="BodyText"/>
                <w:numPr>
                  <w:ilvl w:val="0"/>
                  <w:numId w:val="15"/>
                </w:numPr>
                <w:spacing w:after="0" w:line="240" w:lineRule="auto"/>
                <w:ind w:firstLine="0"/>
                <w:rPr>
                  <w:szCs w:val="20"/>
                </w:rPr>
                <w:sectPr w:rsidR="00D70331" w:rsidRPr="00D86E7D" w:rsidSect="00832078">
                  <w:type w:val="continuous"/>
                  <w:pgSz w:w="12240" w:h="15840"/>
                  <w:pgMar w:top="720" w:right="720" w:bottom="720" w:left="720" w:header="720" w:footer="720" w:gutter="0"/>
                  <w:cols w:num="3" w:space="720"/>
                  <w:titlePg/>
                  <w:docGrid w:linePitch="360"/>
                </w:sectPr>
              </w:pPr>
              <w:r>
                <w:rPr>
                  <w:szCs w:val="20"/>
                </w:rPr>
                <w:t>Click Funnel Expertise</w:t>
              </w:r>
            </w:p>
          </w:sdtContent>
        </w:sdt>
        <w:p w14:paraId="0146EB8E" w14:textId="77777777" w:rsidR="00832078" w:rsidRPr="00D86E7D" w:rsidRDefault="00832078" w:rsidP="00EF4E6E">
          <w:pPr>
            <w:pStyle w:val="BodyText"/>
            <w:spacing w:after="0" w:line="240" w:lineRule="auto"/>
            <w:rPr>
              <w:szCs w:val="20"/>
            </w:rPr>
            <w:sectPr w:rsidR="00832078" w:rsidRPr="00D86E7D" w:rsidSect="00D70331">
              <w:type w:val="continuous"/>
              <w:pgSz w:w="12240" w:h="15840"/>
              <w:pgMar w:top="720" w:right="720" w:bottom="720" w:left="720" w:header="720" w:footer="720" w:gutter="0"/>
              <w:cols w:space="720"/>
              <w:titlePg/>
              <w:docGrid w:linePitch="360"/>
            </w:sectPr>
          </w:pPr>
        </w:p>
        <w:p w14:paraId="18C74589" w14:textId="77777777" w:rsidR="00EF4E6E" w:rsidRPr="00D86E7D" w:rsidRDefault="00C36627" w:rsidP="00EF4E6E">
          <w:pPr>
            <w:pStyle w:val="BodyText"/>
            <w:spacing w:after="0" w:line="240" w:lineRule="auto"/>
            <w:rPr>
              <w:sz w:val="22"/>
            </w:rPr>
          </w:pPr>
        </w:p>
      </w:sdtContent>
    </w:sdt>
    <w:p w14:paraId="2FC34CEC" w14:textId="77777777" w:rsidR="00EF4E6E" w:rsidRPr="00D86E7D" w:rsidRDefault="00EF4E6E" w:rsidP="00EF4E6E">
      <w:pPr>
        <w:pStyle w:val="BodyText"/>
        <w:spacing w:after="0" w:line="240" w:lineRule="auto"/>
        <w:rPr>
          <w:sz w:val="22"/>
        </w:rPr>
      </w:pPr>
    </w:p>
    <w:p w14:paraId="726AC8E5" w14:textId="77777777" w:rsidR="00EF4E6E" w:rsidRDefault="00EF4E6E" w:rsidP="00EF4E6E">
      <w:pPr>
        <w:pStyle w:val="Heading1"/>
        <w:spacing w:before="0" w:after="0"/>
        <w:jc w:val="center"/>
        <w:rPr>
          <w:b/>
          <w:sz w:val="28"/>
          <w:szCs w:val="28"/>
        </w:rPr>
      </w:pPr>
      <w:r w:rsidRPr="00D86E7D">
        <w:rPr>
          <w:b/>
          <w:sz w:val="28"/>
          <w:szCs w:val="28"/>
        </w:rPr>
        <w:t>Experience</w:t>
      </w:r>
    </w:p>
    <w:p w14:paraId="09D0393A" w14:textId="2D0970B7" w:rsidR="00D115DD" w:rsidRDefault="00D115DD" w:rsidP="00D115DD">
      <w:pPr>
        <w:pStyle w:val="BodyText"/>
      </w:pPr>
      <w:r>
        <w:t xml:space="preserve">Full Stack Web Developer------------------------------------------------------------------------October 2017- </w:t>
      </w:r>
      <w:r w:rsidR="00501930">
        <w:t>2018-</w:t>
      </w:r>
      <w:r>
        <w:t>Present</w:t>
      </w:r>
    </w:p>
    <w:p w14:paraId="0ED145AD" w14:textId="21AB7F07" w:rsidR="00D115DD" w:rsidRDefault="00D115DD" w:rsidP="00D115DD">
      <w:pPr>
        <w:pStyle w:val="ListBullet"/>
        <w:spacing w:line="240" w:lineRule="auto"/>
        <w:rPr>
          <w:sz w:val="22"/>
        </w:rPr>
      </w:pPr>
      <w:r>
        <w:rPr>
          <w:sz w:val="22"/>
        </w:rPr>
        <w:t xml:space="preserve">Web Developer Immersive Student at Galvanize NYC </w:t>
      </w:r>
    </w:p>
    <w:p w14:paraId="39CDA7CF" w14:textId="67822AB8" w:rsidR="00D115DD" w:rsidRDefault="00D115DD" w:rsidP="00D115DD">
      <w:pPr>
        <w:pStyle w:val="ListBullet"/>
        <w:spacing w:line="240" w:lineRule="auto"/>
        <w:rPr>
          <w:sz w:val="22"/>
        </w:rPr>
      </w:pPr>
      <w:r>
        <w:rPr>
          <w:sz w:val="22"/>
        </w:rPr>
        <w:t xml:space="preserve">Build Projects about </w:t>
      </w:r>
      <w:proofErr w:type="spellStart"/>
      <w:r>
        <w:rPr>
          <w:sz w:val="22"/>
        </w:rPr>
        <w:t>CarMania</w:t>
      </w:r>
      <w:proofErr w:type="spellEnd"/>
      <w:r>
        <w:rPr>
          <w:sz w:val="22"/>
        </w:rPr>
        <w:t xml:space="preserve"> using front end developing. HTM</w:t>
      </w:r>
      <w:r w:rsidR="0089469A">
        <w:rPr>
          <w:sz w:val="22"/>
        </w:rPr>
        <w:t>L</w:t>
      </w:r>
      <w:proofErr w:type="gramStart"/>
      <w:r>
        <w:rPr>
          <w:sz w:val="22"/>
        </w:rPr>
        <w:t>,CSS</w:t>
      </w:r>
      <w:proofErr w:type="gramEnd"/>
      <w:r>
        <w:rPr>
          <w:sz w:val="22"/>
        </w:rPr>
        <w:t xml:space="preserve">, </w:t>
      </w:r>
      <w:proofErr w:type="spellStart"/>
      <w:r>
        <w:rPr>
          <w:sz w:val="22"/>
        </w:rPr>
        <w:t>MaterializeCSS</w:t>
      </w:r>
      <w:proofErr w:type="spellEnd"/>
      <w:r>
        <w:rPr>
          <w:sz w:val="22"/>
        </w:rPr>
        <w:t xml:space="preserve">, </w:t>
      </w:r>
      <w:proofErr w:type="spellStart"/>
      <w:r>
        <w:rPr>
          <w:sz w:val="22"/>
        </w:rPr>
        <w:t>Jquery</w:t>
      </w:r>
      <w:proofErr w:type="spellEnd"/>
      <w:r>
        <w:rPr>
          <w:sz w:val="22"/>
        </w:rPr>
        <w:t xml:space="preserve">, JavaScript. </w:t>
      </w:r>
    </w:p>
    <w:p w14:paraId="4F330C84" w14:textId="2299B260" w:rsidR="0089469A" w:rsidRDefault="0089469A" w:rsidP="00D115DD">
      <w:pPr>
        <w:pStyle w:val="ListBullet"/>
        <w:spacing w:line="240" w:lineRule="auto"/>
        <w:rPr>
          <w:sz w:val="22"/>
        </w:rPr>
      </w:pPr>
      <w:r>
        <w:rPr>
          <w:sz w:val="22"/>
        </w:rPr>
        <w:t xml:space="preserve">Build Resume Profiles/ Personal Portfolios </w:t>
      </w:r>
    </w:p>
    <w:p w14:paraId="74740967" w14:textId="547B58BF" w:rsidR="0089469A" w:rsidRDefault="0089469A" w:rsidP="00D115DD">
      <w:pPr>
        <w:pStyle w:val="ListBullet"/>
        <w:spacing w:line="240" w:lineRule="auto"/>
        <w:rPr>
          <w:sz w:val="22"/>
        </w:rPr>
      </w:pPr>
      <w:r>
        <w:rPr>
          <w:sz w:val="22"/>
        </w:rPr>
        <w:t>Created simple game called “</w:t>
      </w:r>
      <w:proofErr w:type="spellStart"/>
      <w:r>
        <w:rPr>
          <w:sz w:val="22"/>
        </w:rPr>
        <w:t>moneyJump</w:t>
      </w:r>
      <w:proofErr w:type="spellEnd"/>
      <w:proofErr w:type="gramStart"/>
      <w:r>
        <w:rPr>
          <w:sz w:val="22"/>
        </w:rPr>
        <w:t>” .</w:t>
      </w:r>
      <w:proofErr w:type="gramEnd"/>
      <w:r>
        <w:rPr>
          <w:sz w:val="22"/>
        </w:rPr>
        <w:t xml:space="preserve"> Used </w:t>
      </w:r>
      <w:proofErr w:type="spellStart"/>
      <w:r>
        <w:rPr>
          <w:sz w:val="22"/>
        </w:rPr>
        <w:t>PhaserJS</w:t>
      </w:r>
      <w:proofErr w:type="spellEnd"/>
      <w:r>
        <w:rPr>
          <w:sz w:val="22"/>
        </w:rPr>
        <w:t>, JS</w:t>
      </w:r>
      <w:proofErr w:type="gramStart"/>
      <w:r>
        <w:rPr>
          <w:sz w:val="22"/>
        </w:rPr>
        <w:t>,CSS</w:t>
      </w:r>
      <w:proofErr w:type="gramEnd"/>
    </w:p>
    <w:p w14:paraId="31744ECF" w14:textId="23BF4FC6" w:rsidR="0089469A" w:rsidRDefault="0089469A" w:rsidP="00D115DD">
      <w:pPr>
        <w:pStyle w:val="ListBullet"/>
        <w:spacing w:line="240" w:lineRule="auto"/>
        <w:rPr>
          <w:sz w:val="22"/>
        </w:rPr>
      </w:pPr>
      <w:r>
        <w:rPr>
          <w:sz w:val="22"/>
        </w:rPr>
        <w:t>Created “</w:t>
      </w:r>
      <w:proofErr w:type="spellStart"/>
      <w:r>
        <w:rPr>
          <w:sz w:val="22"/>
        </w:rPr>
        <w:t>iTravel</w:t>
      </w:r>
      <w:proofErr w:type="spellEnd"/>
      <w:r>
        <w:rPr>
          <w:sz w:val="22"/>
        </w:rPr>
        <w:t xml:space="preserve">” for people that have the same interest, missions etc. Frontend &amp; Backend. </w:t>
      </w:r>
    </w:p>
    <w:p w14:paraId="7D643099" w14:textId="5C2043B7" w:rsidR="0089469A" w:rsidRDefault="0089469A" w:rsidP="00D115DD">
      <w:pPr>
        <w:pStyle w:val="ListBullet"/>
        <w:spacing w:line="240" w:lineRule="auto"/>
        <w:rPr>
          <w:sz w:val="22"/>
        </w:rPr>
      </w:pPr>
      <w:r>
        <w:rPr>
          <w:sz w:val="22"/>
        </w:rPr>
        <w:t xml:space="preserve">Created “Galvan” a </w:t>
      </w:r>
      <w:proofErr w:type="spellStart"/>
      <w:r>
        <w:rPr>
          <w:sz w:val="22"/>
        </w:rPr>
        <w:t>Chatbot</w:t>
      </w:r>
      <w:proofErr w:type="spellEnd"/>
      <w:r>
        <w:rPr>
          <w:sz w:val="22"/>
        </w:rPr>
        <w:t xml:space="preserve"> using Artificial Intelligence. </w:t>
      </w:r>
    </w:p>
    <w:p w14:paraId="672E751F" w14:textId="3D98E156" w:rsidR="00A57605" w:rsidRPr="00501930" w:rsidRDefault="00A57605" w:rsidP="00D115DD">
      <w:pPr>
        <w:pStyle w:val="ListBullet"/>
        <w:spacing w:line="240" w:lineRule="auto"/>
        <w:rPr>
          <w:sz w:val="22"/>
        </w:rPr>
      </w:pPr>
      <w:r>
        <w:rPr>
          <w:sz w:val="22"/>
        </w:rPr>
        <w:t>Created Projects built in React.js</w:t>
      </w:r>
    </w:p>
    <w:p w14:paraId="569D8E57" w14:textId="77777777" w:rsidR="0089469A" w:rsidRPr="0089469A" w:rsidRDefault="0089469A" w:rsidP="0089469A">
      <w:pPr>
        <w:pStyle w:val="ListBullet"/>
        <w:numPr>
          <w:ilvl w:val="0"/>
          <w:numId w:val="0"/>
        </w:numPr>
        <w:spacing w:line="240" w:lineRule="auto"/>
        <w:ind w:left="360" w:hanging="360"/>
        <w:rPr>
          <w:sz w:val="22"/>
        </w:rPr>
      </w:pPr>
    </w:p>
    <w:p w14:paraId="05A9E282" w14:textId="77777777" w:rsidR="00075E2D" w:rsidRPr="00D86E7D" w:rsidRDefault="00C36627" w:rsidP="00EF4E6E">
      <w:pPr>
        <w:pStyle w:val="Heading2"/>
        <w:spacing w:before="0" w:after="0"/>
      </w:pPr>
      <w:sdt>
        <w:sdtPr>
          <w:id w:val="9459739"/>
          <w:placeholder>
            <w:docPart w:val="5D5A8DDB46EEB64189B36F74CC64736A"/>
          </w:placeholder>
        </w:sdtPr>
        <w:sdtContent>
          <w:r w:rsidR="00C14487" w:rsidRPr="00D86E7D">
            <w:t>Website Developer</w:t>
          </w:r>
        </w:sdtContent>
      </w:sdt>
      <w:r w:rsidR="00200FA7" w:rsidRPr="00D86E7D">
        <w:t xml:space="preserve"> </w:t>
      </w:r>
      <w:r w:rsidR="00D86E7D" w:rsidRPr="00D86E7D">
        <w:t>------------------------------------------------------------------------</w:t>
      </w:r>
      <w:r w:rsidR="00086D53" w:rsidRPr="00D86E7D">
        <w:tab/>
      </w:r>
      <w:r w:rsidR="00C14487" w:rsidRPr="00D86E7D">
        <w:t>April 2015</w:t>
      </w:r>
    </w:p>
    <w:sdt>
      <w:sdtPr>
        <w:rPr>
          <w:sz w:val="22"/>
        </w:rPr>
        <w:id w:val="9459741"/>
        <w:placeholder>
          <w:docPart w:val="FC62C83CA461A9468783FE7E3F3020C5"/>
        </w:placeholder>
      </w:sdtPr>
      <w:sdtContent>
        <w:p w14:paraId="616340E8" w14:textId="77777777" w:rsidR="00C14487" w:rsidRPr="00D86E7D" w:rsidRDefault="00C14487" w:rsidP="00EF4E6E">
          <w:pPr>
            <w:pStyle w:val="ListBullet"/>
            <w:spacing w:line="240" w:lineRule="auto"/>
            <w:rPr>
              <w:sz w:val="22"/>
            </w:rPr>
          </w:pPr>
          <w:r w:rsidRPr="00D86E7D">
            <w:rPr>
              <w:sz w:val="22"/>
            </w:rPr>
            <w:t xml:space="preserve">Created and modified </w:t>
          </w:r>
          <w:r w:rsidR="00DD0A6F" w:rsidRPr="00D86E7D">
            <w:rPr>
              <w:sz w:val="22"/>
            </w:rPr>
            <w:t>websites</w:t>
          </w:r>
          <w:r w:rsidRPr="00D86E7D">
            <w:rPr>
              <w:sz w:val="22"/>
            </w:rPr>
            <w:t xml:space="preserve"> optimized SEO. Owned and manage sites that is up and running. </w:t>
          </w:r>
        </w:p>
        <w:p w14:paraId="37BE0083" w14:textId="77777777" w:rsidR="00DD0A6F" w:rsidRPr="00D86E7D" w:rsidRDefault="00C14487" w:rsidP="00EF4E6E">
          <w:pPr>
            <w:pStyle w:val="ListBullet"/>
            <w:spacing w:line="240" w:lineRule="auto"/>
            <w:rPr>
              <w:sz w:val="22"/>
            </w:rPr>
          </w:pPr>
          <w:r w:rsidRPr="00D86E7D">
            <w:rPr>
              <w:sz w:val="22"/>
            </w:rPr>
            <w:t xml:space="preserve">Google Analytics, My </w:t>
          </w:r>
          <w:proofErr w:type="spellStart"/>
          <w:r w:rsidRPr="00D86E7D">
            <w:rPr>
              <w:sz w:val="22"/>
            </w:rPr>
            <w:t>Adstack</w:t>
          </w:r>
          <w:proofErr w:type="spellEnd"/>
          <w:r w:rsidRPr="00D86E7D">
            <w:rPr>
              <w:sz w:val="22"/>
            </w:rPr>
            <w:t>, Paid Advertising, Word Press Expertise</w:t>
          </w:r>
        </w:p>
        <w:p w14:paraId="0F268194" w14:textId="77777777" w:rsidR="00075E2D" w:rsidRPr="00D86E7D" w:rsidRDefault="00DD0A6F" w:rsidP="00EF4E6E">
          <w:pPr>
            <w:pStyle w:val="ListBullet"/>
            <w:spacing w:line="240" w:lineRule="auto"/>
            <w:rPr>
              <w:sz w:val="22"/>
            </w:rPr>
          </w:pPr>
          <w:r w:rsidRPr="00D86E7D">
            <w:rPr>
              <w:sz w:val="22"/>
            </w:rPr>
            <w:t xml:space="preserve">Expertise on advertising through yahoo Gemini, </w:t>
          </w:r>
          <w:proofErr w:type="spellStart"/>
          <w:r w:rsidRPr="00D86E7D">
            <w:rPr>
              <w:sz w:val="22"/>
            </w:rPr>
            <w:t>taboola</w:t>
          </w:r>
          <w:proofErr w:type="spellEnd"/>
          <w:r w:rsidRPr="00D86E7D">
            <w:rPr>
              <w:sz w:val="22"/>
            </w:rPr>
            <w:t>, rev content and many more</w:t>
          </w:r>
        </w:p>
      </w:sdtContent>
    </w:sdt>
    <w:p w14:paraId="5345B207" w14:textId="77777777" w:rsidR="00D86E7D" w:rsidRDefault="00C36627" w:rsidP="00EF4E6E">
      <w:pPr>
        <w:pStyle w:val="Heading2"/>
        <w:spacing w:before="0" w:after="0"/>
      </w:pPr>
      <w:sdt>
        <w:sdtPr>
          <w:id w:val="9459744"/>
          <w:placeholder>
            <w:docPart w:val="51A63E460B19044F82E34146CE7B57F8"/>
          </w:placeholder>
        </w:sdtPr>
        <w:sdtContent>
          <w:r w:rsidR="00D86E7D">
            <w:t xml:space="preserve">    </w:t>
          </w:r>
        </w:sdtContent>
      </w:sdt>
    </w:p>
    <w:p w14:paraId="33CB9747" w14:textId="77777777" w:rsidR="00075E2D" w:rsidRPr="00D86E7D" w:rsidRDefault="00EF4E6E" w:rsidP="00EF4E6E">
      <w:pPr>
        <w:pStyle w:val="Heading2"/>
        <w:spacing w:before="0" w:after="0"/>
      </w:pPr>
      <w:r w:rsidRPr="00D86E7D">
        <w:t>Web Programmer</w:t>
      </w:r>
      <w:r w:rsidR="00D86E7D" w:rsidRPr="00D86E7D">
        <w:t xml:space="preserve"> -------------------------------------------------------------------------</w:t>
      </w:r>
      <w:r w:rsidR="00086D53" w:rsidRPr="00D86E7D">
        <w:tab/>
      </w:r>
      <w:r w:rsidR="00C14487" w:rsidRPr="00D86E7D">
        <w:t>June 2016</w:t>
      </w:r>
    </w:p>
    <w:sdt>
      <w:sdtPr>
        <w:rPr>
          <w:sz w:val="22"/>
        </w:rPr>
        <w:id w:val="9459797"/>
        <w:placeholder>
          <w:docPart w:val="624684DCAFA6064B8A868778B9DFF24A"/>
        </w:placeholder>
      </w:sdtPr>
      <w:sdtContent>
        <w:p w14:paraId="24774561" w14:textId="77777777" w:rsidR="00C14487" w:rsidRPr="00D86E7D" w:rsidRDefault="00C14487" w:rsidP="00EF4E6E">
          <w:pPr>
            <w:pStyle w:val="ListBullet"/>
            <w:spacing w:line="240" w:lineRule="auto"/>
            <w:rPr>
              <w:sz w:val="22"/>
            </w:rPr>
          </w:pPr>
          <w:r w:rsidRPr="00D86E7D">
            <w:rPr>
              <w:sz w:val="22"/>
            </w:rPr>
            <w:t xml:space="preserve">Working on Marketing tactics, Monetizing Websites. </w:t>
          </w:r>
        </w:p>
        <w:p w14:paraId="0EAD51C3" w14:textId="77777777" w:rsidR="00200FA7" w:rsidRPr="00D86E7D" w:rsidRDefault="00C14487" w:rsidP="00EF4E6E">
          <w:pPr>
            <w:pStyle w:val="ListBullet"/>
            <w:spacing w:line="240" w:lineRule="auto"/>
            <w:rPr>
              <w:sz w:val="22"/>
            </w:rPr>
          </w:pPr>
          <w:r w:rsidRPr="00D86E7D">
            <w:rPr>
              <w:sz w:val="22"/>
            </w:rPr>
            <w:t xml:space="preserve">API user </w:t>
          </w:r>
          <w:r w:rsidR="00DD0A6F" w:rsidRPr="00D86E7D">
            <w:rPr>
              <w:sz w:val="22"/>
            </w:rPr>
            <w:t xml:space="preserve">expertise, analytics, clouds. Ad rotation, optimizing sites visitor. </w:t>
          </w:r>
        </w:p>
        <w:p w14:paraId="2A26702C" w14:textId="77777777" w:rsidR="00075E2D" w:rsidRPr="00D86E7D" w:rsidRDefault="00200FA7" w:rsidP="00EF4E6E">
          <w:pPr>
            <w:pStyle w:val="ListBullet"/>
            <w:spacing w:line="240" w:lineRule="auto"/>
            <w:rPr>
              <w:sz w:val="22"/>
            </w:rPr>
          </w:pPr>
          <w:r w:rsidRPr="00D86E7D">
            <w:rPr>
              <w:sz w:val="22"/>
            </w:rPr>
            <w:t>Facebook business manager and scaling.</w:t>
          </w:r>
        </w:p>
      </w:sdtContent>
    </w:sdt>
    <w:p w14:paraId="1FAA02A8" w14:textId="77777777" w:rsidR="00D86E7D" w:rsidRDefault="00D86E7D" w:rsidP="00EF4E6E">
      <w:pPr>
        <w:pStyle w:val="Heading1"/>
        <w:spacing w:before="0" w:after="0"/>
        <w:rPr>
          <w:rFonts w:asciiTheme="minorHAnsi" w:hAnsiTheme="minorHAnsi"/>
          <w:bCs w:val="0"/>
          <w:sz w:val="22"/>
          <w:szCs w:val="22"/>
        </w:rPr>
      </w:pPr>
    </w:p>
    <w:p w14:paraId="5834A31F" w14:textId="77777777" w:rsidR="00D70331" w:rsidRPr="00D86E7D" w:rsidRDefault="00D70331" w:rsidP="00EF4E6E">
      <w:pPr>
        <w:pStyle w:val="Heading1"/>
        <w:spacing w:before="0" w:after="0"/>
        <w:rPr>
          <w:rFonts w:asciiTheme="minorHAnsi" w:hAnsiTheme="minorHAnsi"/>
          <w:bCs w:val="0"/>
          <w:color w:val="000000" w:themeColor="text1"/>
          <w:sz w:val="22"/>
          <w:szCs w:val="22"/>
        </w:rPr>
      </w:pPr>
      <w:r w:rsidRPr="00D86E7D">
        <w:rPr>
          <w:rFonts w:asciiTheme="minorHAnsi" w:hAnsiTheme="minorHAnsi"/>
          <w:bCs w:val="0"/>
          <w:sz w:val="22"/>
          <w:szCs w:val="22"/>
        </w:rPr>
        <w:t>Amazon Selle</w:t>
      </w:r>
      <w:r w:rsidR="00D86E7D" w:rsidRPr="00D86E7D">
        <w:rPr>
          <w:rFonts w:asciiTheme="minorHAnsi" w:hAnsiTheme="minorHAnsi"/>
          <w:bCs w:val="0"/>
          <w:sz w:val="22"/>
          <w:szCs w:val="22"/>
        </w:rPr>
        <w:t>r-----------------------------------------------------------------------------------</w:t>
      </w:r>
      <w:r w:rsidRPr="00D86E7D">
        <w:rPr>
          <w:rFonts w:asciiTheme="minorHAnsi" w:hAnsiTheme="minorHAnsi"/>
          <w:bCs w:val="0"/>
          <w:color w:val="000000" w:themeColor="text1"/>
          <w:sz w:val="22"/>
          <w:szCs w:val="22"/>
        </w:rPr>
        <w:t>2015</w:t>
      </w:r>
    </w:p>
    <w:p w14:paraId="7662D006" w14:textId="77777777" w:rsidR="00D70331" w:rsidRPr="00D86E7D" w:rsidRDefault="00D86E7D" w:rsidP="00EF4E6E">
      <w:pPr>
        <w:pStyle w:val="ListBullet"/>
        <w:spacing w:line="240" w:lineRule="auto"/>
        <w:rPr>
          <w:sz w:val="22"/>
        </w:rPr>
      </w:pPr>
      <w:r>
        <w:rPr>
          <w:sz w:val="22"/>
        </w:rPr>
        <w:t>L</w:t>
      </w:r>
      <w:r w:rsidR="00D70331" w:rsidRPr="00D86E7D">
        <w:rPr>
          <w:sz w:val="22"/>
        </w:rPr>
        <w:t>earned the whereabouts of FBA</w:t>
      </w:r>
    </w:p>
    <w:p w14:paraId="47D3685F" w14:textId="77777777" w:rsidR="00D70331" w:rsidRPr="00D86E7D" w:rsidRDefault="00D70331" w:rsidP="00EF4E6E">
      <w:pPr>
        <w:pStyle w:val="ListBullet"/>
        <w:spacing w:line="240" w:lineRule="auto"/>
        <w:rPr>
          <w:sz w:val="22"/>
        </w:rPr>
      </w:pPr>
      <w:r w:rsidRPr="00D86E7D">
        <w:rPr>
          <w:sz w:val="22"/>
        </w:rPr>
        <w:t>Getting markets and products from China th</w:t>
      </w:r>
      <w:r w:rsidR="00200FA7" w:rsidRPr="00D86E7D">
        <w:rPr>
          <w:sz w:val="22"/>
        </w:rPr>
        <w:t>r</w:t>
      </w:r>
      <w:r w:rsidRPr="00D86E7D">
        <w:rPr>
          <w:sz w:val="22"/>
        </w:rPr>
        <w:t xml:space="preserve">ough </w:t>
      </w:r>
      <w:proofErr w:type="spellStart"/>
      <w:r w:rsidRPr="00D86E7D">
        <w:rPr>
          <w:sz w:val="22"/>
        </w:rPr>
        <w:t>Alibaba</w:t>
      </w:r>
      <w:proofErr w:type="spellEnd"/>
      <w:r w:rsidRPr="00D86E7D">
        <w:rPr>
          <w:sz w:val="22"/>
        </w:rPr>
        <w:t xml:space="preserve">. </w:t>
      </w:r>
    </w:p>
    <w:p w14:paraId="1457D776" w14:textId="77777777" w:rsidR="00EF4E6E" w:rsidRPr="00D86E7D" w:rsidRDefault="00EF4E6E" w:rsidP="00EF4E6E">
      <w:pPr>
        <w:pStyle w:val="Heading1"/>
        <w:spacing w:before="0" w:after="0"/>
        <w:rPr>
          <w:sz w:val="22"/>
          <w:szCs w:val="22"/>
        </w:rPr>
      </w:pPr>
    </w:p>
    <w:p w14:paraId="08F18045" w14:textId="77777777" w:rsidR="00075E2D" w:rsidRDefault="00086D53" w:rsidP="00EF4E6E">
      <w:pPr>
        <w:pStyle w:val="Heading1"/>
        <w:spacing w:before="0" w:after="0"/>
        <w:jc w:val="center"/>
        <w:rPr>
          <w:b/>
          <w:sz w:val="28"/>
          <w:szCs w:val="28"/>
        </w:rPr>
      </w:pPr>
      <w:r w:rsidRPr="00D86E7D">
        <w:rPr>
          <w:b/>
          <w:sz w:val="28"/>
          <w:szCs w:val="28"/>
        </w:rPr>
        <w:t>Educatio</w:t>
      </w:r>
      <w:r w:rsidR="00EF4E6E" w:rsidRPr="00D86E7D">
        <w:rPr>
          <w:b/>
          <w:sz w:val="28"/>
          <w:szCs w:val="28"/>
        </w:rPr>
        <w:t>n</w:t>
      </w:r>
    </w:p>
    <w:p w14:paraId="756A7DF0" w14:textId="4F8DB8F4" w:rsidR="0089469A" w:rsidRPr="0089469A" w:rsidRDefault="0089469A" w:rsidP="0089469A">
      <w:pPr>
        <w:pStyle w:val="BodyText"/>
      </w:pPr>
      <w:r>
        <w:t>Galvanize Web Developer Immersive --------------------------------------------------------------------------------- 2017-</w:t>
      </w:r>
      <w:r w:rsidR="00A57605">
        <w:t>2018_</w:t>
      </w:r>
      <w:r>
        <w:t>present</w:t>
      </w:r>
    </w:p>
    <w:sdt>
      <w:sdtPr>
        <w:rPr>
          <w:sz w:val="22"/>
        </w:rPr>
        <w:id w:val="9459749"/>
        <w:placeholder>
          <w:docPart w:val="B40AFF431411C242B0C86D72F51DFB41"/>
        </w:placeholder>
      </w:sdtPr>
      <w:sdtContent>
        <w:p w14:paraId="33D28599" w14:textId="77777777" w:rsidR="00832078" w:rsidRPr="00D86E7D" w:rsidRDefault="00832078" w:rsidP="00EF4E6E">
          <w:pPr>
            <w:pStyle w:val="BodyText"/>
            <w:spacing w:after="0" w:line="240" w:lineRule="auto"/>
            <w:rPr>
              <w:sz w:val="22"/>
            </w:rPr>
          </w:pPr>
          <w:r w:rsidRPr="00D86E7D">
            <w:rPr>
              <w:sz w:val="22"/>
            </w:rPr>
            <w:t>Web Developer</w:t>
          </w:r>
          <w:r w:rsidRPr="00D86E7D">
            <w:rPr>
              <w:sz w:val="22"/>
            </w:rPr>
            <w:tab/>
          </w:r>
          <w:r w:rsidRPr="00D86E7D">
            <w:rPr>
              <w:sz w:val="22"/>
            </w:rPr>
            <w:tab/>
            <w:t>(Onli</w:t>
          </w:r>
          <w:r w:rsidR="00EF4E6E" w:rsidRPr="00D86E7D">
            <w:rPr>
              <w:sz w:val="22"/>
            </w:rPr>
            <w:t>ne learning and Coaching)</w:t>
          </w:r>
          <w:r w:rsidR="00EF4E6E" w:rsidRPr="00D86E7D">
            <w:rPr>
              <w:sz w:val="22"/>
            </w:rPr>
            <w:tab/>
          </w:r>
          <w:r w:rsidR="00D86E7D" w:rsidRPr="00D86E7D">
            <w:rPr>
              <w:sz w:val="22"/>
            </w:rPr>
            <w:t>----------------</w:t>
          </w:r>
          <w:r w:rsidR="00D86E7D">
            <w:rPr>
              <w:sz w:val="22"/>
            </w:rPr>
            <w:t>----------</w:t>
          </w:r>
          <w:r w:rsidR="00D86E7D" w:rsidRPr="00D86E7D">
            <w:rPr>
              <w:sz w:val="22"/>
            </w:rPr>
            <w:t>------</w:t>
          </w:r>
          <w:r w:rsidR="00D86E7D">
            <w:rPr>
              <w:sz w:val="22"/>
            </w:rPr>
            <w:t xml:space="preserve">---   </w:t>
          </w:r>
          <w:r w:rsidR="00D86E7D" w:rsidRPr="00D86E7D">
            <w:rPr>
              <w:sz w:val="22"/>
            </w:rPr>
            <w:tab/>
          </w:r>
          <w:r w:rsidR="00EF4E6E" w:rsidRPr="00D86E7D">
            <w:rPr>
              <w:sz w:val="22"/>
            </w:rPr>
            <w:t>2015</w:t>
          </w:r>
        </w:p>
        <w:p w14:paraId="2E5C10B4" w14:textId="77777777" w:rsidR="00832078" w:rsidRPr="00D86E7D" w:rsidRDefault="00832078" w:rsidP="00EF4E6E">
          <w:pPr>
            <w:pStyle w:val="BodyText"/>
            <w:spacing w:after="0" w:line="240" w:lineRule="auto"/>
            <w:rPr>
              <w:sz w:val="22"/>
            </w:rPr>
          </w:pPr>
          <w:r w:rsidRPr="00D86E7D">
            <w:rPr>
              <w:sz w:val="22"/>
            </w:rPr>
            <w:t>Ashworth College</w:t>
          </w:r>
          <w:r w:rsidRPr="00D86E7D">
            <w:rPr>
              <w:sz w:val="22"/>
            </w:rPr>
            <w:tab/>
          </w:r>
          <w:r w:rsidRPr="00D86E7D">
            <w:rPr>
              <w:sz w:val="22"/>
            </w:rPr>
            <w:tab/>
          </w:r>
          <w:r w:rsidRPr="00D86E7D">
            <w:rPr>
              <w:sz w:val="22"/>
            </w:rPr>
            <w:tab/>
          </w:r>
          <w:r w:rsidRPr="00D86E7D">
            <w:rPr>
              <w:sz w:val="22"/>
            </w:rPr>
            <w:tab/>
          </w:r>
          <w:r w:rsidRPr="00D86E7D">
            <w:rPr>
              <w:sz w:val="22"/>
            </w:rPr>
            <w:tab/>
          </w:r>
          <w:r w:rsidRPr="00D86E7D">
            <w:rPr>
              <w:sz w:val="22"/>
            </w:rPr>
            <w:tab/>
          </w:r>
          <w:r w:rsidR="00D86E7D" w:rsidRPr="00D86E7D">
            <w:rPr>
              <w:sz w:val="22"/>
            </w:rPr>
            <w:t>----------------------</w:t>
          </w:r>
          <w:r w:rsidR="00D86E7D" w:rsidRPr="00D86E7D">
            <w:rPr>
              <w:sz w:val="22"/>
            </w:rPr>
            <w:tab/>
          </w:r>
          <w:r w:rsidRPr="00D86E7D">
            <w:rPr>
              <w:sz w:val="22"/>
            </w:rPr>
            <w:t>2014</w:t>
          </w:r>
        </w:p>
        <w:p w14:paraId="1CF9A63B" w14:textId="77777777" w:rsidR="00EF4E6E" w:rsidRPr="00D86E7D" w:rsidRDefault="00EF4E6E" w:rsidP="00EF4E6E">
          <w:pPr>
            <w:pStyle w:val="BodyText"/>
            <w:spacing w:after="0" w:line="240" w:lineRule="auto"/>
            <w:rPr>
              <w:sz w:val="22"/>
            </w:rPr>
          </w:pPr>
          <w:r w:rsidRPr="00D86E7D">
            <w:rPr>
              <w:sz w:val="22"/>
            </w:rPr>
            <w:t xml:space="preserve">Encoding/Programming  </w:t>
          </w:r>
          <w:r w:rsidRPr="00D86E7D">
            <w:rPr>
              <w:sz w:val="22"/>
            </w:rPr>
            <w:tab/>
          </w:r>
        </w:p>
        <w:p w14:paraId="416BDAE2" w14:textId="307E7648" w:rsidR="00075E2D" w:rsidRPr="00D86E7D" w:rsidRDefault="00C36627" w:rsidP="00EF4E6E">
          <w:pPr>
            <w:pStyle w:val="BodyText"/>
            <w:spacing w:after="0" w:line="240" w:lineRule="auto"/>
            <w:rPr>
              <w:sz w:val="22"/>
            </w:rPr>
          </w:pPr>
          <w:sdt>
            <w:sdtPr>
              <w:rPr>
                <w:sz w:val="22"/>
              </w:rPr>
              <w:id w:val="9459748"/>
              <w:placeholder>
                <w:docPart w:val="78DFA22988177445826D8275C3FC8A88"/>
              </w:placeholder>
            </w:sdtPr>
            <w:sdtContent>
              <w:r w:rsidR="00EF4E6E" w:rsidRPr="00D86E7D">
                <w:rPr>
                  <w:sz w:val="22"/>
                </w:rPr>
                <w:t xml:space="preserve">Bachelor of Theology (Northern Luzon Adventist College Philippines) </w:t>
              </w:r>
            </w:sdtContent>
          </w:sdt>
          <w:r w:rsidR="00EF4E6E" w:rsidRPr="00D86E7D">
            <w:rPr>
              <w:sz w:val="22"/>
            </w:rPr>
            <w:tab/>
          </w:r>
          <w:r w:rsidR="00D86E7D" w:rsidRPr="00D86E7D">
            <w:rPr>
              <w:sz w:val="22"/>
            </w:rPr>
            <w:t>--------</w:t>
          </w:r>
          <w:r w:rsidR="00D86E7D" w:rsidRPr="00D86E7D">
            <w:rPr>
              <w:sz w:val="22"/>
            </w:rPr>
            <w:tab/>
          </w:r>
          <w:r w:rsidR="00A32A3E">
            <w:rPr>
              <w:sz w:val="22"/>
            </w:rPr>
            <w:t>2009</w:t>
          </w:r>
        </w:p>
      </w:sdtContent>
    </w:sdt>
    <w:sdt>
      <w:sdtPr>
        <w:rPr>
          <w:b/>
          <w:sz w:val="28"/>
          <w:szCs w:val="28"/>
        </w:rPr>
        <w:id w:val="9459752"/>
        <w:placeholder>
          <w:docPart w:val="46EAFD468D772B4484E5D9F37999DF9E"/>
        </w:placeholder>
      </w:sdtPr>
      <w:sdtContent>
        <w:p w14:paraId="7E8C728E" w14:textId="77777777" w:rsidR="00A32A3E" w:rsidRDefault="00A32A3E" w:rsidP="00EF4E6E">
          <w:pPr>
            <w:pStyle w:val="Heading1"/>
            <w:spacing w:before="0" w:after="0"/>
            <w:jc w:val="center"/>
            <w:rPr>
              <w:b/>
              <w:sz w:val="28"/>
              <w:szCs w:val="28"/>
            </w:rPr>
          </w:pPr>
        </w:p>
        <w:p w14:paraId="29B7AB9D" w14:textId="77777777" w:rsidR="00A32A3E" w:rsidRDefault="00A32A3E" w:rsidP="00EF4E6E">
          <w:pPr>
            <w:pStyle w:val="Heading1"/>
            <w:spacing w:before="0" w:after="0"/>
            <w:jc w:val="center"/>
            <w:rPr>
              <w:b/>
              <w:sz w:val="28"/>
              <w:szCs w:val="28"/>
            </w:rPr>
          </w:pPr>
        </w:p>
        <w:p w14:paraId="063F73E4" w14:textId="77777777" w:rsidR="00A32A3E" w:rsidRDefault="00A32A3E" w:rsidP="00EF4E6E">
          <w:pPr>
            <w:pStyle w:val="Heading1"/>
            <w:spacing w:before="0" w:after="0"/>
            <w:jc w:val="center"/>
            <w:rPr>
              <w:b/>
              <w:sz w:val="28"/>
              <w:szCs w:val="28"/>
            </w:rPr>
          </w:pPr>
        </w:p>
        <w:p w14:paraId="61B8EF2F" w14:textId="6D13BFF2" w:rsidR="00075E2D" w:rsidRPr="00D86E7D" w:rsidRDefault="00200FA7" w:rsidP="00EF4E6E">
          <w:pPr>
            <w:pStyle w:val="Heading1"/>
            <w:spacing w:before="0" w:after="0"/>
            <w:jc w:val="center"/>
            <w:rPr>
              <w:b/>
              <w:sz w:val="28"/>
              <w:szCs w:val="28"/>
            </w:rPr>
          </w:pPr>
          <w:r w:rsidRPr="00D86E7D">
            <w:rPr>
              <w:b/>
              <w:sz w:val="28"/>
              <w:szCs w:val="28"/>
            </w:rPr>
            <w:t>Language</w:t>
          </w:r>
          <w:r w:rsidR="00EF4E6E" w:rsidRPr="00D86E7D">
            <w:rPr>
              <w:b/>
              <w:sz w:val="28"/>
              <w:szCs w:val="28"/>
            </w:rPr>
            <w:t xml:space="preserve"> </w:t>
          </w:r>
        </w:p>
      </w:sdtContent>
    </w:sdt>
    <w:p w14:paraId="7C3E3C61" w14:textId="77777777" w:rsidR="0089469A" w:rsidRDefault="0089469A" w:rsidP="0089469A">
      <w:pPr>
        <w:pStyle w:val="BodyText"/>
      </w:pPr>
    </w:p>
    <w:p w14:paraId="16C2717B" w14:textId="03DAC897" w:rsidR="009E43BA" w:rsidRDefault="00543E71" w:rsidP="0089469A">
      <w:pPr>
        <w:pStyle w:val="BodyText"/>
      </w:pPr>
      <w:r>
        <w:t>HTML,</w:t>
      </w:r>
      <w:r w:rsidR="0089469A">
        <w:t xml:space="preserve"> </w:t>
      </w:r>
      <w:r>
        <w:t>CSS</w:t>
      </w:r>
      <w:proofErr w:type="gramStart"/>
      <w:r>
        <w:t>:*</w:t>
      </w:r>
      <w:proofErr w:type="gramEnd"/>
      <w:r w:rsidR="0089469A">
        <w:t xml:space="preserve"> Materialize CSS, Bootstrap, </w:t>
      </w:r>
      <w:proofErr w:type="spellStart"/>
      <w:r w:rsidR="0089469A">
        <w:t>flexbox</w:t>
      </w:r>
      <w:proofErr w:type="spellEnd"/>
      <w:r w:rsidR="0089469A">
        <w:t>, grid CSS</w:t>
      </w:r>
      <w:r>
        <w:t xml:space="preserve">*, </w:t>
      </w:r>
      <w:r w:rsidR="0089469A">
        <w:t>Java</w:t>
      </w:r>
      <w:r>
        <w:t>Script:</w:t>
      </w:r>
      <w:r w:rsidR="00365EB5">
        <w:t xml:space="preserve"> </w:t>
      </w:r>
      <w:r w:rsidR="00A32A3E">
        <w:t>*</w:t>
      </w:r>
      <w:r w:rsidR="00365EB5">
        <w:t xml:space="preserve">React.js, </w:t>
      </w:r>
      <w:proofErr w:type="spellStart"/>
      <w:r w:rsidR="00365EB5">
        <w:t>Jquery</w:t>
      </w:r>
      <w:proofErr w:type="spellEnd"/>
      <w:r w:rsidR="00365EB5">
        <w:t xml:space="preserve">, </w:t>
      </w:r>
      <w:proofErr w:type="spellStart"/>
      <w:r w:rsidR="00365EB5">
        <w:t>Phaser</w:t>
      </w:r>
      <w:proofErr w:type="spellEnd"/>
      <w:r w:rsidR="00365EB5">
        <w:t>, Es6</w:t>
      </w:r>
      <w:r w:rsidR="00A32A3E">
        <w:t>*</w:t>
      </w:r>
      <w:r>
        <w:t xml:space="preserve">, </w:t>
      </w:r>
      <w:r w:rsidR="00A32A3E">
        <w:t>SQL:*</w:t>
      </w:r>
      <w:proofErr w:type="spellStart"/>
      <w:r w:rsidR="00365EB5">
        <w:t>PostgreSQL</w:t>
      </w:r>
      <w:proofErr w:type="spellEnd"/>
      <w:r w:rsidR="00365EB5">
        <w:t>, MySQL</w:t>
      </w:r>
      <w:r w:rsidR="00A32A3E">
        <w:t>*</w:t>
      </w:r>
      <w:r>
        <w:t>,</w:t>
      </w:r>
      <w:r w:rsidR="00A32A3E">
        <w:t xml:space="preserve"> </w:t>
      </w:r>
      <w:r w:rsidR="00365EB5">
        <w:t>Word</w:t>
      </w:r>
      <w:r w:rsidR="00A32A3E">
        <w:t xml:space="preserve"> </w:t>
      </w:r>
      <w:r w:rsidR="00365EB5">
        <w:t>Press</w:t>
      </w:r>
      <w:r w:rsidR="00A32A3E">
        <w:t xml:space="preserve">, AJAX, </w:t>
      </w:r>
      <w:proofErr w:type="spellStart"/>
      <w:r w:rsidR="00A32A3E">
        <w:t>Json</w:t>
      </w:r>
      <w:proofErr w:type="spellEnd"/>
      <w:r w:rsidR="00A32A3E">
        <w:t>, Node.JS</w:t>
      </w:r>
      <w:r>
        <w:t xml:space="preserve">, </w:t>
      </w:r>
      <w:proofErr w:type="spellStart"/>
      <w:r>
        <w:t>Git</w:t>
      </w:r>
      <w:proofErr w:type="spellEnd"/>
      <w:r>
        <w:t>,</w:t>
      </w:r>
      <w:r w:rsidR="00A32A3E" w:rsidRPr="00A32A3E">
        <w:t xml:space="preserve"> </w:t>
      </w:r>
      <w:proofErr w:type="spellStart"/>
      <w:r w:rsidR="00A32A3E">
        <w:t>Github</w:t>
      </w:r>
      <w:proofErr w:type="spellEnd"/>
      <w:r w:rsidR="00A32A3E">
        <w:t xml:space="preserve">, </w:t>
      </w:r>
      <w:r>
        <w:t xml:space="preserve"> NPM, </w:t>
      </w:r>
      <w:r w:rsidR="009E43BA">
        <w:t>Google Analytics</w:t>
      </w:r>
      <w:r>
        <w:t>,</w:t>
      </w:r>
      <w:r w:rsidR="009E43BA">
        <w:t xml:space="preserve"> </w:t>
      </w:r>
      <w:proofErr w:type="spellStart"/>
      <w:r w:rsidR="009E43BA">
        <w:t>iOS</w:t>
      </w:r>
      <w:proofErr w:type="spellEnd"/>
      <w:r w:rsidR="009E43BA">
        <w:t>, API’s</w:t>
      </w:r>
      <w:r>
        <w:t>,</w:t>
      </w:r>
      <w:r w:rsidR="00A32A3E">
        <w:t xml:space="preserve"> </w:t>
      </w:r>
      <w:r>
        <w:t xml:space="preserve">Artificial Intelligence, </w:t>
      </w:r>
      <w:proofErr w:type="spellStart"/>
      <w:r>
        <w:t>Heroku</w:t>
      </w:r>
      <w:proofErr w:type="spellEnd"/>
      <w:r>
        <w:t xml:space="preserve">, </w:t>
      </w:r>
      <w:r w:rsidR="00A32A3E">
        <w:t>F</w:t>
      </w:r>
      <w:r>
        <w:t xml:space="preserve">irebase, </w:t>
      </w:r>
      <w:r w:rsidR="00A32A3E">
        <w:t>AWS</w:t>
      </w:r>
    </w:p>
    <w:p w14:paraId="198A530E" w14:textId="77777777" w:rsidR="00C36627" w:rsidRDefault="00C36627" w:rsidP="0089469A">
      <w:pPr>
        <w:pStyle w:val="BodyText"/>
      </w:pPr>
    </w:p>
    <w:p w14:paraId="31A93B2B" w14:textId="7470AD93" w:rsidR="00C36627" w:rsidRDefault="00C36627" w:rsidP="00C36627">
      <w:pPr>
        <w:pStyle w:val="BodyText"/>
      </w:pPr>
      <w:r>
        <w:t>Greetings! My n</w:t>
      </w:r>
      <w:r w:rsidR="00A57605">
        <w:t>ame is Don and I am a</w:t>
      </w:r>
      <w:r>
        <w:t xml:space="preserve"> Full Stack Web Developer.</w:t>
      </w:r>
    </w:p>
    <w:p w14:paraId="6AA0F189" w14:textId="393C3CBE" w:rsidR="00C36627" w:rsidRDefault="00C36627" w:rsidP="00C36627">
      <w:pPr>
        <w:pStyle w:val="BodyText"/>
      </w:pPr>
      <w:r>
        <w:t xml:space="preserve">  </w:t>
      </w:r>
      <w:r w:rsidR="00A57605">
        <w:tab/>
      </w:r>
      <w:r>
        <w:t xml:space="preserve">I started making Websites using </w:t>
      </w:r>
      <w:proofErr w:type="spellStart"/>
      <w:r>
        <w:t>Wordpress</w:t>
      </w:r>
      <w:proofErr w:type="spellEnd"/>
      <w:r>
        <w:t xml:space="preserve">, monetizing them and using it to </w:t>
      </w:r>
      <w:r w:rsidR="00A57605">
        <w:t>advertise</w:t>
      </w:r>
      <w:r>
        <w:t xml:space="preserve"> my products.  This was the beginning of my interest in Web Developing. I hope to graduate as a </w:t>
      </w:r>
      <w:r w:rsidRPr="00501930">
        <w:rPr>
          <w:b/>
          <w:u w:val="single"/>
        </w:rPr>
        <w:t>Ful</w:t>
      </w:r>
      <w:r w:rsidR="00A57605" w:rsidRPr="00501930">
        <w:rPr>
          <w:b/>
          <w:u w:val="single"/>
        </w:rPr>
        <w:t>l Stack Developer</w:t>
      </w:r>
      <w:r w:rsidR="00A57605">
        <w:t xml:space="preserve"> this April of 2018</w:t>
      </w:r>
      <w:r>
        <w:t xml:space="preserve"> at Galvanize NYC. I've found </w:t>
      </w:r>
      <w:proofErr w:type="gramStart"/>
      <w:r>
        <w:t>Galvanize  to</w:t>
      </w:r>
      <w:proofErr w:type="gramEnd"/>
      <w:r>
        <w:t xml:space="preserve"> be very helpful to pursue my goal. </w:t>
      </w:r>
      <w:r w:rsidR="00A57605">
        <w:t xml:space="preserve">I love to learn and self study in addition to my learning, </w:t>
      </w:r>
      <w:r>
        <w:t xml:space="preserve">kudos to Team Tree House and </w:t>
      </w:r>
      <w:proofErr w:type="spellStart"/>
      <w:r>
        <w:t>Udemy</w:t>
      </w:r>
      <w:proofErr w:type="spellEnd"/>
      <w:r>
        <w:t xml:space="preserve"> for my </w:t>
      </w:r>
      <w:r w:rsidR="00501930">
        <w:t>self-study</w:t>
      </w:r>
      <w:r>
        <w:t xml:space="preserve"> online, without them I can't fully grasp all the details of my courses</w:t>
      </w:r>
      <w:r w:rsidR="00A57605">
        <w:t>.</w:t>
      </w:r>
      <w:r w:rsidR="00501930">
        <w:t xml:space="preserve"> I love to learn and I’m willing to learn all the latest technology out there that can improve my skills and my passion.</w:t>
      </w:r>
    </w:p>
    <w:p w14:paraId="1E8192A4" w14:textId="77777777" w:rsidR="00A57605" w:rsidRPr="0089469A" w:rsidRDefault="00A57605" w:rsidP="00C36627">
      <w:pPr>
        <w:pStyle w:val="BodyText"/>
      </w:pPr>
      <w:bookmarkStart w:id="0" w:name="_GoBack"/>
      <w:bookmarkEnd w:id="0"/>
    </w:p>
    <w:sectPr w:rsidR="00A57605" w:rsidRPr="0089469A" w:rsidSect="00D7033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B465F1" w14:textId="77777777" w:rsidR="00A57605" w:rsidRDefault="00A57605">
      <w:pPr>
        <w:spacing w:line="240" w:lineRule="auto"/>
      </w:pPr>
      <w:r>
        <w:separator/>
      </w:r>
    </w:p>
  </w:endnote>
  <w:endnote w:type="continuationSeparator" w:id="0">
    <w:p w14:paraId="40E9B6D9" w14:textId="77777777" w:rsidR="00A57605" w:rsidRDefault="00A57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AEA9D" w14:textId="77777777" w:rsidR="00A57605" w:rsidRDefault="00A57605">
    <w:pPr>
      <w:pStyle w:val="Footer"/>
    </w:pPr>
    <w:r>
      <w:fldChar w:fldCharType="begin"/>
    </w:r>
    <w:r>
      <w:instrText xml:space="preserve"> Page </w:instrText>
    </w:r>
    <w:r>
      <w:fldChar w:fldCharType="separate"/>
    </w:r>
    <w:r w:rsidR="00874139">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F0380" w14:textId="77777777" w:rsidR="00A57605" w:rsidRDefault="00A57605">
      <w:pPr>
        <w:spacing w:line="240" w:lineRule="auto"/>
      </w:pPr>
      <w:r>
        <w:separator/>
      </w:r>
    </w:p>
  </w:footnote>
  <w:footnote w:type="continuationSeparator" w:id="0">
    <w:p w14:paraId="20239050" w14:textId="77777777" w:rsidR="00A57605" w:rsidRDefault="00A576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A57605" w14:paraId="7C8DE758" w14:textId="77777777">
      <w:tc>
        <w:tcPr>
          <w:tcW w:w="8298" w:type="dxa"/>
          <w:vAlign w:val="center"/>
        </w:tcPr>
        <w:p w14:paraId="0506120E" w14:textId="77777777" w:rsidR="00A57605" w:rsidRDefault="00A57605">
          <w:pPr>
            <w:pStyle w:val="Title"/>
          </w:pPr>
        </w:p>
      </w:tc>
      <w:tc>
        <w:tcPr>
          <w:tcW w:w="2718" w:type="dxa"/>
          <w:vAlign w:val="center"/>
        </w:tcPr>
        <w:p w14:paraId="54EF549D" w14:textId="77777777" w:rsidR="00A57605" w:rsidRDefault="00A57605">
          <w:pPr>
            <w:pStyle w:val="Boxes"/>
          </w:pPr>
          <w:r>
            <w:rPr>
              <w:noProof/>
            </w:rPr>
            <w:drawing>
              <wp:inline distT="0" distB="0" distL="0" distR="0" wp14:anchorId="458045AD" wp14:editId="64FDC505">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67C30CC" wp14:editId="1568F61A">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6B5FDD0" wp14:editId="3ED70182">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961B643" wp14:editId="149A009C">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3161319" wp14:editId="30E7894A">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F112C7" w14:textId="77777777" w:rsidR="00A57605" w:rsidRDefault="00A576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A57605" w14:paraId="27417885" w14:textId="77777777">
      <w:tc>
        <w:tcPr>
          <w:tcW w:w="8298" w:type="dxa"/>
          <w:vAlign w:val="center"/>
        </w:tcPr>
        <w:p w14:paraId="17CEB263" w14:textId="77777777" w:rsidR="00A57605" w:rsidRDefault="00A57605" w:rsidP="00EF4E6E">
          <w:pPr>
            <w:pStyle w:val="Title"/>
            <w:jc w:val="center"/>
          </w:pPr>
          <w:r>
            <w:t>DON ALDRICH TAMAYO</w:t>
          </w:r>
        </w:p>
      </w:tc>
      <w:tc>
        <w:tcPr>
          <w:tcW w:w="2718" w:type="dxa"/>
          <w:vAlign w:val="center"/>
        </w:tcPr>
        <w:p w14:paraId="6F9E4EC9" w14:textId="77777777" w:rsidR="00A57605" w:rsidRDefault="00A57605">
          <w:pPr>
            <w:pStyle w:val="Boxes"/>
          </w:pPr>
          <w:r>
            <w:rPr>
              <w:noProof/>
            </w:rPr>
            <w:drawing>
              <wp:inline distT="0" distB="0" distL="0" distR="0" wp14:anchorId="3D8AA23E" wp14:editId="0A7EED82">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26A448E" wp14:editId="01D4DB80">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DF55DCB" wp14:editId="291C199B">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60F0628" wp14:editId="796C04DE">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003BEC5" wp14:editId="6ABA6ACC">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15B957C4" w14:textId="77777777" w:rsidR="00A57605" w:rsidRDefault="00A57605">
    <w:pPr>
      <w:pStyle w:val="ContactDetails"/>
    </w:pPr>
    <w:r>
      <w:t xml:space="preserve">531 Westside Ave </w:t>
    </w:r>
    <w:r>
      <w:sym w:font="Wingdings 2" w:char="F097"/>
    </w:r>
    <w:r>
      <w:t xml:space="preserve"> Jersey City, NJ 07304 </w:t>
    </w:r>
    <w:r>
      <w:sym w:font="Wingdings 2" w:char="F097"/>
    </w:r>
    <w:r>
      <w:t xml:space="preserve"> Phone: 8626867192 </w:t>
    </w:r>
    <w:r>
      <w:sym w:font="Wingdings 2" w:char="F097"/>
    </w:r>
    <w:proofErr w:type="gramStart"/>
    <w:r>
      <w:t xml:space="preserve">  </w:t>
    </w:r>
    <w:proofErr w:type="gramEnd"/>
    <w:r>
      <w:sym w:font="Wingdings 2" w:char="F097"/>
    </w:r>
    <w:r>
      <w:t xml:space="preserve"> E-Mail: Amazingmardon@gmail.com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950BB9"/>
    <w:multiLevelType w:val="multilevel"/>
    <w:tmpl w:val="E750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135BE"/>
    <w:multiLevelType w:val="hybridMultilevel"/>
    <w:tmpl w:val="E102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C1499"/>
    <w:multiLevelType w:val="hybridMultilevel"/>
    <w:tmpl w:val="CF188A72"/>
    <w:lvl w:ilvl="0" w:tplc="28D038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6F7302"/>
    <w:multiLevelType w:val="hybridMultilevel"/>
    <w:tmpl w:val="A74A37D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3D38B1"/>
    <w:multiLevelType w:val="hybridMultilevel"/>
    <w:tmpl w:val="28A0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14487"/>
    <w:rsid w:val="00075E2D"/>
    <w:rsid w:val="00086D53"/>
    <w:rsid w:val="00200FA7"/>
    <w:rsid w:val="00365EB5"/>
    <w:rsid w:val="003D270A"/>
    <w:rsid w:val="004D2681"/>
    <w:rsid w:val="004E3669"/>
    <w:rsid w:val="00501930"/>
    <w:rsid w:val="00543E71"/>
    <w:rsid w:val="00832078"/>
    <w:rsid w:val="00874139"/>
    <w:rsid w:val="0089469A"/>
    <w:rsid w:val="008A1340"/>
    <w:rsid w:val="00974B9C"/>
    <w:rsid w:val="009E43BA"/>
    <w:rsid w:val="00A32A3E"/>
    <w:rsid w:val="00A57605"/>
    <w:rsid w:val="00AE5D76"/>
    <w:rsid w:val="00BE2BC8"/>
    <w:rsid w:val="00C14487"/>
    <w:rsid w:val="00C36627"/>
    <w:rsid w:val="00C87FD5"/>
    <w:rsid w:val="00D115DD"/>
    <w:rsid w:val="00D548A5"/>
    <w:rsid w:val="00D70331"/>
    <w:rsid w:val="00D86E7D"/>
    <w:rsid w:val="00DD0A6F"/>
    <w:rsid w:val="00EF4E6E"/>
    <w:rsid w:val="00F339F8"/>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1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543E7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Strong">
    <w:name w:val="Strong"/>
    <w:basedOn w:val="DefaultParagraphFont"/>
    <w:uiPriority w:val="22"/>
    <w:qFormat/>
    <w:rsid w:val="00543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4685">
      <w:bodyDiv w:val="1"/>
      <w:marLeft w:val="0"/>
      <w:marRight w:val="0"/>
      <w:marTop w:val="0"/>
      <w:marBottom w:val="0"/>
      <w:divBdr>
        <w:top w:val="none" w:sz="0" w:space="0" w:color="auto"/>
        <w:left w:val="none" w:sz="0" w:space="0" w:color="auto"/>
        <w:bottom w:val="none" w:sz="0" w:space="0" w:color="auto"/>
        <w:right w:val="none" w:sz="0" w:space="0" w:color="auto"/>
      </w:divBdr>
    </w:div>
    <w:div w:id="1254362897">
      <w:bodyDiv w:val="1"/>
      <w:marLeft w:val="0"/>
      <w:marRight w:val="0"/>
      <w:marTop w:val="0"/>
      <w:marBottom w:val="0"/>
      <w:divBdr>
        <w:top w:val="none" w:sz="0" w:space="0" w:color="auto"/>
        <w:left w:val="none" w:sz="0" w:space="0" w:color="auto"/>
        <w:bottom w:val="none" w:sz="0" w:space="0" w:color="auto"/>
        <w:right w:val="none" w:sz="0" w:space="0" w:color="auto"/>
      </w:divBdr>
    </w:div>
    <w:div w:id="18661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5D9F42D8DEA4B910EF9B7EAD64E8D"/>
        <w:category>
          <w:name w:val="General"/>
          <w:gallery w:val="placeholder"/>
        </w:category>
        <w:types>
          <w:type w:val="bbPlcHdr"/>
        </w:types>
        <w:behaviors>
          <w:behavior w:val="content"/>
        </w:behaviors>
        <w:guid w:val="{5ED04011-129E-F045-88F9-76C6E9A1A490}"/>
      </w:docPartPr>
      <w:docPartBody>
        <w:p w:rsidR="00495409" w:rsidRDefault="00495409">
          <w:pPr>
            <w:pStyle w:val="43D5D9F42D8DEA4B910EF9B7EAD64E8D"/>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D5A8DDB46EEB64189B36F74CC64736A"/>
        <w:category>
          <w:name w:val="General"/>
          <w:gallery w:val="placeholder"/>
        </w:category>
        <w:types>
          <w:type w:val="bbPlcHdr"/>
        </w:types>
        <w:behaviors>
          <w:behavior w:val="content"/>
        </w:behaviors>
        <w:guid w:val="{385B98D5-A2A1-3941-A56C-7E283BD38701}"/>
      </w:docPartPr>
      <w:docPartBody>
        <w:p w:rsidR="00495409" w:rsidRDefault="00495409">
          <w:pPr>
            <w:pStyle w:val="5D5A8DDB46EEB64189B36F74CC64736A"/>
          </w:pPr>
          <w:r>
            <w:t>Lorem ipsum dolor</w:t>
          </w:r>
        </w:p>
      </w:docPartBody>
    </w:docPart>
    <w:docPart>
      <w:docPartPr>
        <w:name w:val="FC62C83CA461A9468783FE7E3F3020C5"/>
        <w:category>
          <w:name w:val="General"/>
          <w:gallery w:val="placeholder"/>
        </w:category>
        <w:types>
          <w:type w:val="bbPlcHdr"/>
        </w:types>
        <w:behaviors>
          <w:behavior w:val="content"/>
        </w:behaviors>
        <w:guid w:val="{390BF199-2C80-7E4D-ADFB-7CF0178151D2}"/>
      </w:docPartPr>
      <w:docPartBody>
        <w:p w:rsidR="00495409" w:rsidRDefault="00495409">
          <w:pPr>
            <w:pStyle w:val="ListBullet"/>
          </w:pPr>
          <w:r>
            <w:t>Etiam cursus suscipit enim. Nulla facilisi. Integer eleifend diam eu diam. Donec dapibus enim sollicitudin nulla. Nam hendrerit. Nunc id nisi. Curabitur sed neque. Pellentesque placerat consequat pede.</w:t>
          </w:r>
        </w:p>
        <w:p w:rsidR="00495409" w:rsidRDefault="00495409">
          <w:pPr>
            <w:pStyle w:val="ListBullet"/>
          </w:pPr>
          <w:r>
            <w:t>Nullam dapibus elementum metus. Aenean libero sem, commodo euismod, imperdiet et, molestie vel, neque. Duis nec sapien eu pede consectetuer placerat.</w:t>
          </w:r>
        </w:p>
        <w:p w:rsidR="00495409" w:rsidRDefault="00495409">
          <w:pPr>
            <w:pStyle w:val="FC62C83CA461A9468783FE7E3F3020C5"/>
          </w:pPr>
          <w:r>
            <w:t>Pellentesque interdum, tellus non consectetuer mattis, lectus eros volutpat nunc, auctor nonummy nulla lectus nec tellus. Aliquam hendrerit lorem vulputate turpis.</w:t>
          </w:r>
        </w:p>
      </w:docPartBody>
    </w:docPart>
    <w:docPart>
      <w:docPartPr>
        <w:name w:val="51A63E460B19044F82E34146CE7B57F8"/>
        <w:category>
          <w:name w:val="General"/>
          <w:gallery w:val="placeholder"/>
        </w:category>
        <w:types>
          <w:type w:val="bbPlcHdr"/>
        </w:types>
        <w:behaviors>
          <w:behavior w:val="content"/>
        </w:behaviors>
        <w:guid w:val="{12F832E8-A3D1-0646-BBC1-D63CCB5861F3}"/>
      </w:docPartPr>
      <w:docPartBody>
        <w:p w:rsidR="00495409" w:rsidRDefault="00495409">
          <w:pPr>
            <w:pStyle w:val="51A63E460B19044F82E34146CE7B57F8"/>
          </w:pPr>
          <w:r>
            <w:t>Lorem ipsum dolor</w:t>
          </w:r>
        </w:p>
      </w:docPartBody>
    </w:docPart>
    <w:docPart>
      <w:docPartPr>
        <w:name w:val="624684DCAFA6064B8A868778B9DFF24A"/>
        <w:category>
          <w:name w:val="General"/>
          <w:gallery w:val="placeholder"/>
        </w:category>
        <w:types>
          <w:type w:val="bbPlcHdr"/>
        </w:types>
        <w:behaviors>
          <w:behavior w:val="content"/>
        </w:behaviors>
        <w:guid w:val="{8F988D06-4EA5-B741-9E79-C1BA66D6B443}"/>
      </w:docPartPr>
      <w:docPartBody>
        <w:p w:rsidR="00495409" w:rsidRDefault="00495409">
          <w:pPr>
            <w:pStyle w:val="ListBullet"/>
          </w:pPr>
          <w:r>
            <w:t>Etiam cursus suscipit enim. Nulla facilisi. Integer eleifend diam eu diam. Donec dapibus enim sollicitudin nulla. Nam hendrerit. Nunc id nisi. Curabitur sed neque. Pellentesque placerat consequat pede.</w:t>
          </w:r>
        </w:p>
        <w:p w:rsidR="00495409" w:rsidRDefault="00495409">
          <w:pPr>
            <w:pStyle w:val="ListBullet"/>
          </w:pPr>
          <w:r>
            <w:t>Nullam dapibus elementum metus. Aenean libero sem, commodo euismod, imperdiet et, molestie vel, neque. Duis nec sapien eu pede consectetuer placerat.</w:t>
          </w:r>
        </w:p>
        <w:p w:rsidR="00495409" w:rsidRDefault="00495409">
          <w:pPr>
            <w:pStyle w:val="624684DCAFA6064B8A868778B9DFF24A"/>
          </w:pPr>
          <w:r>
            <w:t>Pellentesque interdum, tellus non consectetuer mattis, lectus eros volutpat nunc, auctor nonummy nulla lectus nec tellus. Aliquam hendrerit lorem vulputate turpis.</w:t>
          </w:r>
        </w:p>
      </w:docPartBody>
    </w:docPart>
    <w:docPart>
      <w:docPartPr>
        <w:name w:val="B40AFF431411C242B0C86D72F51DFB41"/>
        <w:category>
          <w:name w:val="General"/>
          <w:gallery w:val="placeholder"/>
        </w:category>
        <w:types>
          <w:type w:val="bbPlcHdr"/>
        </w:types>
        <w:behaviors>
          <w:behavior w:val="content"/>
        </w:behaviors>
        <w:guid w:val="{47B34AF7-0A4C-9946-AEE6-A6A3176A32C9}"/>
      </w:docPartPr>
      <w:docPartBody>
        <w:p w:rsidR="00495409" w:rsidRDefault="00495409">
          <w:pPr>
            <w:pStyle w:val="B40AFF431411C242B0C86D72F51DFB4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6EAFD468D772B4484E5D9F37999DF9E"/>
        <w:category>
          <w:name w:val="General"/>
          <w:gallery w:val="placeholder"/>
        </w:category>
        <w:types>
          <w:type w:val="bbPlcHdr"/>
        </w:types>
        <w:behaviors>
          <w:behavior w:val="content"/>
        </w:behaviors>
        <w:guid w:val="{0E7BD3F3-3319-A84A-8C82-FFD349E6F774}"/>
      </w:docPartPr>
      <w:docPartBody>
        <w:p w:rsidR="00495409" w:rsidRDefault="00495409">
          <w:pPr>
            <w:pStyle w:val="46EAFD468D772B4484E5D9F37999DF9E"/>
          </w:pPr>
          <w:r>
            <w:t>Aliquam dapibus.</w:t>
          </w:r>
        </w:p>
      </w:docPartBody>
    </w:docPart>
    <w:docPart>
      <w:docPartPr>
        <w:name w:val="13009B159BA29C449DCABED1A5FD1A3C"/>
        <w:category>
          <w:name w:val="General"/>
          <w:gallery w:val="placeholder"/>
        </w:category>
        <w:types>
          <w:type w:val="bbPlcHdr"/>
        </w:types>
        <w:behaviors>
          <w:behavior w:val="content"/>
        </w:behaviors>
        <w:guid w:val="{5F45CCCE-A7E3-334D-9DD9-1016F8B8AFD3}"/>
      </w:docPartPr>
      <w:docPartBody>
        <w:p w:rsidR="00495409" w:rsidRDefault="00495409" w:rsidP="00495409">
          <w:pPr>
            <w:pStyle w:val="13009B159BA29C449DCABED1A5FD1A3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78DFA22988177445826D8275C3FC8A88"/>
        <w:category>
          <w:name w:val="General"/>
          <w:gallery w:val="placeholder"/>
        </w:category>
        <w:types>
          <w:type w:val="bbPlcHdr"/>
        </w:types>
        <w:behaviors>
          <w:behavior w:val="content"/>
        </w:behaviors>
        <w:guid w:val="{F83DAD66-8B4B-7D41-AA59-24BFB7DDD9D2}"/>
      </w:docPartPr>
      <w:docPartBody>
        <w:p w:rsidR="00495409" w:rsidRDefault="00495409" w:rsidP="00495409">
          <w:pPr>
            <w:pStyle w:val="78DFA22988177445826D8275C3FC8A88"/>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409"/>
    <w:rsid w:val="001465C7"/>
    <w:rsid w:val="00495409"/>
    <w:rsid w:val="00A53B13"/>
    <w:rsid w:val="00CA6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3D5D9F42D8DEA4B910EF9B7EAD64E8D">
    <w:name w:val="43D5D9F42D8DEA4B910EF9B7EAD64E8D"/>
  </w:style>
  <w:style w:type="paragraph" w:customStyle="1" w:styleId="5D5A8DDB46EEB64189B36F74CC64736A">
    <w:name w:val="5D5A8DDB46EEB64189B36F74CC64736A"/>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C62C83CA461A9468783FE7E3F3020C5">
    <w:name w:val="FC62C83CA461A9468783FE7E3F3020C5"/>
  </w:style>
  <w:style w:type="paragraph" w:customStyle="1" w:styleId="51A63E460B19044F82E34146CE7B57F8">
    <w:name w:val="51A63E460B19044F82E34146CE7B57F8"/>
  </w:style>
  <w:style w:type="paragraph" w:customStyle="1" w:styleId="624684DCAFA6064B8A868778B9DFF24A">
    <w:name w:val="624684DCAFA6064B8A868778B9DFF24A"/>
  </w:style>
  <w:style w:type="paragraph" w:customStyle="1" w:styleId="320AD32CC0056742BC3A4DCAC7D8D967">
    <w:name w:val="320AD32CC0056742BC3A4DCAC7D8D967"/>
  </w:style>
  <w:style w:type="paragraph" w:customStyle="1" w:styleId="B40AFF431411C242B0C86D72F51DFB41">
    <w:name w:val="B40AFF431411C242B0C86D72F51DFB41"/>
  </w:style>
  <w:style w:type="paragraph" w:customStyle="1" w:styleId="46EAFD468D772B4484E5D9F37999DF9E">
    <w:name w:val="46EAFD468D772B4484E5D9F37999DF9E"/>
  </w:style>
  <w:style w:type="paragraph" w:customStyle="1" w:styleId="A2EA519F9E28D34D94AB0AAB29BD6DF5">
    <w:name w:val="A2EA519F9E28D34D94AB0AAB29BD6DF5"/>
  </w:style>
  <w:style w:type="paragraph" w:customStyle="1" w:styleId="DEF62926177DAB428F5C2FB2BFD4EAD8">
    <w:name w:val="DEF62926177DAB428F5C2FB2BFD4EAD8"/>
  </w:style>
  <w:style w:type="paragraph" w:customStyle="1" w:styleId="13009B159BA29C449DCABED1A5FD1A3C">
    <w:name w:val="13009B159BA29C449DCABED1A5FD1A3C"/>
    <w:rsid w:val="00495409"/>
  </w:style>
  <w:style w:type="paragraph" w:customStyle="1" w:styleId="78DFA22988177445826D8275C3FC8A88">
    <w:name w:val="78DFA22988177445826D8275C3FC8A88"/>
    <w:rsid w:val="004954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43D5D9F42D8DEA4B910EF9B7EAD64E8D">
    <w:name w:val="43D5D9F42D8DEA4B910EF9B7EAD64E8D"/>
  </w:style>
  <w:style w:type="paragraph" w:customStyle="1" w:styleId="5D5A8DDB46EEB64189B36F74CC64736A">
    <w:name w:val="5D5A8DDB46EEB64189B36F74CC64736A"/>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FC62C83CA461A9468783FE7E3F3020C5">
    <w:name w:val="FC62C83CA461A9468783FE7E3F3020C5"/>
  </w:style>
  <w:style w:type="paragraph" w:customStyle="1" w:styleId="51A63E460B19044F82E34146CE7B57F8">
    <w:name w:val="51A63E460B19044F82E34146CE7B57F8"/>
  </w:style>
  <w:style w:type="paragraph" w:customStyle="1" w:styleId="624684DCAFA6064B8A868778B9DFF24A">
    <w:name w:val="624684DCAFA6064B8A868778B9DFF24A"/>
  </w:style>
  <w:style w:type="paragraph" w:customStyle="1" w:styleId="320AD32CC0056742BC3A4DCAC7D8D967">
    <w:name w:val="320AD32CC0056742BC3A4DCAC7D8D967"/>
  </w:style>
  <w:style w:type="paragraph" w:customStyle="1" w:styleId="B40AFF431411C242B0C86D72F51DFB41">
    <w:name w:val="B40AFF431411C242B0C86D72F51DFB41"/>
  </w:style>
  <w:style w:type="paragraph" w:customStyle="1" w:styleId="46EAFD468D772B4484E5D9F37999DF9E">
    <w:name w:val="46EAFD468D772B4484E5D9F37999DF9E"/>
  </w:style>
  <w:style w:type="paragraph" w:customStyle="1" w:styleId="A2EA519F9E28D34D94AB0AAB29BD6DF5">
    <w:name w:val="A2EA519F9E28D34D94AB0AAB29BD6DF5"/>
  </w:style>
  <w:style w:type="paragraph" w:customStyle="1" w:styleId="DEF62926177DAB428F5C2FB2BFD4EAD8">
    <w:name w:val="DEF62926177DAB428F5C2FB2BFD4EAD8"/>
  </w:style>
  <w:style w:type="paragraph" w:customStyle="1" w:styleId="13009B159BA29C449DCABED1A5FD1A3C">
    <w:name w:val="13009B159BA29C449DCABED1A5FD1A3C"/>
    <w:rsid w:val="00495409"/>
  </w:style>
  <w:style w:type="paragraph" w:customStyle="1" w:styleId="78DFA22988177445826D8275C3FC8A88">
    <w:name w:val="78DFA22988177445826D8275C3FC8A88"/>
    <w:rsid w:val="00495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506</Words>
  <Characters>2887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3387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tamayo</dc:creator>
  <cp:keywords/>
  <dc:description/>
  <cp:lastModifiedBy>don tamayo</cp:lastModifiedBy>
  <cp:revision>2</cp:revision>
  <dcterms:created xsi:type="dcterms:W3CDTF">2018-02-09T16:14:00Z</dcterms:created>
  <dcterms:modified xsi:type="dcterms:W3CDTF">2018-02-09T16:14:00Z</dcterms:modified>
  <cp:category/>
</cp:coreProperties>
</file>